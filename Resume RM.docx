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540AD" w:rsidP="00913946">
            <w:pPr>
              <w:pStyle w:val="Title"/>
            </w:pPr>
            <w:r>
              <w:t>Rajveer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Mewara</w:t>
            </w:r>
          </w:p>
          <w:p w:rsidR="00D540AD" w:rsidRPr="00CF1A49" w:rsidRDefault="00D540AD" w:rsidP="00D540AD">
            <w:pPr>
              <w:pStyle w:val="ContactInfo"/>
              <w:contextualSpacing w:val="0"/>
            </w:pPr>
            <w:proofErr w:type="spellStart"/>
            <w:r>
              <w:t>Jaipur,Rajasthan,India</w:t>
            </w:r>
            <w:proofErr w:type="spellEnd"/>
          </w:p>
          <w:p w:rsidR="00692703" w:rsidRPr="00CF1A49" w:rsidRDefault="00D540AD" w:rsidP="00913946">
            <w:pPr>
              <w:pStyle w:val="ContactInfoEmphasis"/>
              <w:contextualSpacing w:val="0"/>
            </w:pPr>
            <w:r>
              <w:t>r.mewara3@gmail.com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9958BB6EBA04F35ABB9131F24C26E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Rajveer Mewara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E71475" w:rsidP="00913946">
            <w:r w:rsidRPr="00E633F6">
              <w:t>I am a jolly type of person always in the mood to joke as well as on the other side when it comes to work I am dedicated to it until it is done.</w:t>
            </w:r>
            <w:r w:rsidR="00B955DC">
              <w:t xml:space="preserve"> </w:t>
            </w:r>
            <w:r w:rsidR="00B955DC" w:rsidRPr="00B955DC">
              <w:t>I am a person who is positive about every aspect of life</w:t>
            </w:r>
            <w:r w:rsidR="00B955DC">
              <w:t xml:space="preserve"> even in bad times as one day everything will get better </w:t>
            </w:r>
            <w:proofErr w:type="spellStart"/>
            <w:r w:rsidR="00B955DC">
              <w:t>sonner</w:t>
            </w:r>
            <w:proofErr w:type="spellEnd"/>
            <w:r w:rsidR="00B955DC">
              <w:t xml:space="preserve"> or later.#</w:t>
            </w:r>
            <w:proofErr w:type="spellStart"/>
            <w:r w:rsidR="00B955DC">
              <w:t>bePositive</w:t>
            </w:r>
            <w:proofErr w:type="spellEnd"/>
          </w:p>
        </w:tc>
      </w:tr>
    </w:tbl>
    <w:p w:rsidR="00DA59AA" w:rsidRPr="00CF1A49" w:rsidRDefault="00D540AD" w:rsidP="0097790C">
      <w:pPr>
        <w:pStyle w:val="Heading1"/>
      </w:pPr>
      <w:r>
        <w:t xml:space="preserve"> </w:t>
      </w:r>
      <w:sdt>
        <w:sdtPr>
          <w:alias w:val="Education:"/>
          <w:tag w:val="Education:"/>
          <w:id w:val="-1908763273"/>
          <w:placeholder>
            <w:docPart w:val="B59649421092473BBA65CEA88B324ADB"/>
          </w:placeholder>
          <w:temporary/>
          <w:showingPlcHdr/>
          <w15:appearance w15:val="hidden"/>
        </w:sdtPr>
        <w:sdtEndPr/>
        <w:sdtContent>
          <w:r w:rsidR="00DA59AA" w:rsidRPr="00B955DC">
            <w:rPr>
              <w:u w:val="single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E71475">
        <w:tc>
          <w:tcPr>
            <w:tcW w:w="9290" w:type="dxa"/>
          </w:tcPr>
          <w:p w:rsidR="001D0BF1" w:rsidRPr="00CF1A49" w:rsidRDefault="00D540AD" w:rsidP="001D0BF1">
            <w:pPr>
              <w:pStyle w:val="Heading3"/>
              <w:contextualSpacing w:val="0"/>
              <w:outlineLvl w:val="2"/>
            </w:pPr>
            <w:r>
              <w:t>february</w:t>
            </w:r>
            <w:r w:rsidR="001D0BF1" w:rsidRPr="00CF1A49">
              <w:t xml:space="preserve"> </w:t>
            </w:r>
            <w:r>
              <w:t>2022</w:t>
            </w:r>
          </w:p>
          <w:p w:rsidR="001D0BF1" w:rsidRPr="00CF1A49" w:rsidRDefault="00D540AD" w:rsidP="001D0BF1">
            <w:pPr>
              <w:pStyle w:val="Heading2"/>
              <w:contextualSpacing w:val="0"/>
              <w:outlineLvl w:val="1"/>
            </w:pPr>
            <w:r>
              <w:t>Senior secondary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jayshree periwal high school</w:t>
            </w:r>
          </w:p>
          <w:p w:rsidR="007538DC" w:rsidRPr="00CF1A49" w:rsidRDefault="00D540AD" w:rsidP="007538DC">
            <w:pPr>
              <w:contextualSpacing w:val="0"/>
            </w:pPr>
            <w:r>
              <w:t>I have been an outstanding performer thought out my whole school career …whether it is academically or in curricular activities</w:t>
            </w:r>
            <w:r w:rsidR="00E71475">
              <w:t xml:space="preserve">. </w:t>
            </w:r>
            <w:r w:rsidR="00E71475">
              <w:t xml:space="preserve">. To add cherry on the cake…I have achieved 9.36 </w:t>
            </w:r>
            <w:proofErr w:type="spellStart"/>
            <w:r w:rsidR="00E71475">
              <w:t>cgpa</w:t>
            </w:r>
            <w:proofErr w:type="spellEnd"/>
            <w:r w:rsidR="00E71475">
              <w:t xml:space="preserve"> in class 12</w:t>
            </w:r>
            <w:r w:rsidR="00E71475" w:rsidRPr="00D540AD">
              <w:rPr>
                <w:vertAlign w:val="superscript"/>
              </w:rPr>
              <w:t>th</w:t>
            </w:r>
            <w:r w:rsidR="00E71475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F63B084FCEB843D997A42752D2BBF004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B955DC">
            <w:rPr>
              <w:u w:val="single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E71475" w:rsidP="006E1507">
            <w:pPr>
              <w:pStyle w:val="ListBullet"/>
              <w:contextualSpacing w:val="0"/>
            </w:pPr>
            <w:r>
              <w:t>I am a tech lover</w:t>
            </w:r>
          </w:p>
          <w:p w:rsidR="001F4E6D" w:rsidRPr="006E1507" w:rsidRDefault="00E71475" w:rsidP="006E1507">
            <w:pPr>
              <w:pStyle w:val="ListBullet"/>
              <w:contextualSpacing w:val="0"/>
            </w:pPr>
            <w:r>
              <w:t>I am a person with very different mindset who likes to do work…but with funny mindset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71475" w:rsidP="006E1507">
            <w:pPr>
              <w:pStyle w:val="ListBullet"/>
              <w:contextualSpacing w:val="0"/>
            </w:pPr>
            <w:r>
              <w:t>Creativ</w:t>
            </w:r>
            <w:r w:rsidR="00E93C62">
              <w:t>e</w:t>
            </w:r>
            <w:bookmarkStart w:id="0" w:name="_GoBack"/>
            <w:bookmarkEnd w:id="0"/>
          </w:p>
          <w:p w:rsidR="001E3120" w:rsidRPr="006E1507" w:rsidRDefault="00E71475" w:rsidP="006E1507">
            <w:pPr>
              <w:pStyle w:val="ListBullet"/>
              <w:contextualSpacing w:val="0"/>
            </w:pPr>
            <w:r>
              <w:t>Focused</w:t>
            </w:r>
          </w:p>
          <w:p w:rsidR="001E3120" w:rsidRPr="006E1507" w:rsidRDefault="00E71475" w:rsidP="006E1507">
            <w:pPr>
              <w:pStyle w:val="ListBullet"/>
              <w:contextualSpacing w:val="0"/>
            </w:pPr>
            <w:r>
              <w:t>Always stay happy</w:t>
            </w:r>
          </w:p>
        </w:tc>
      </w:tr>
    </w:tbl>
    <w:sdt>
      <w:sdtPr>
        <w:alias w:val="Activities:"/>
        <w:tag w:val="Activities:"/>
        <w:id w:val="1223332893"/>
        <w:placeholder>
          <w:docPart w:val="2EABBAFC95134DA4B36E682223F91FCF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B955DC">
            <w:rPr>
              <w:u w:val="single"/>
            </w:rPr>
            <w:t>Activities</w:t>
          </w:r>
        </w:p>
      </w:sdtContent>
    </w:sdt>
    <w:p w:rsidR="00B51D1B" w:rsidRPr="006E1507" w:rsidRDefault="00B955DC" w:rsidP="006E1507">
      <w:r w:rsidRPr="00B955DC">
        <w:t>There are many things I like to do, to see, and to experience. I like to read, I like to write; I like to think, I like to dream; I like to talk, I like to listen. I like to see the sunrise in the morning, I like to see the moonlight at night; I like to feel the music flowing on my face, I like to smell the wi</w:t>
      </w:r>
      <w:r>
        <w:t>nd that increases the peace of my mind,</w:t>
      </w:r>
      <w:r w:rsidRPr="00B955DC">
        <w:t xml:space="preserve"> I like to look at the clouds in the sky with a blank mind, I like to do thought experiment when I cannot sleep in the middle of the night.</w:t>
      </w:r>
      <w:r w:rsidRPr="00B955DC">
        <w:t xml:space="preserve"> </w:t>
      </w:r>
      <w:r>
        <w:t>I have enrolled in online as well as offline courses which keep me packed throughout the day. I like to see and read about new technologies that have been evolving.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212" w:rsidRDefault="00FE7212" w:rsidP="0068194B">
      <w:r>
        <w:separator/>
      </w:r>
    </w:p>
    <w:p w:rsidR="00FE7212" w:rsidRDefault="00FE7212"/>
    <w:p w:rsidR="00FE7212" w:rsidRDefault="00FE7212"/>
  </w:endnote>
  <w:endnote w:type="continuationSeparator" w:id="0">
    <w:p w:rsidR="00FE7212" w:rsidRDefault="00FE7212" w:rsidP="0068194B">
      <w:r>
        <w:continuationSeparator/>
      </w:r>
    </w:p>
    <w:p w:rsidR="00FE7212" w:rsidRDefault="00FE7212"/>
    <w:p w:rsidR="00FE7212" w:rsidRDefault="00FE7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212" w:rsidRDefault="00FE7212" w:rsidP="0068194B">
      <w:r>
        <w:separator/>
      </w:r>
    </w:p>
    <w:p w:rsidR="00FE7212" w:rsidRDefault="00FE7212"/>
    <w:p w:rsidR="00FE7212" w:rsidRDefault="00FE7212"/>
  </w:footnote>
  <w:footnote w:type="continuationSeparator" w:id="0">
    <w:p w:rsidR="00FE7212" w:rsidRDefault="00FE7212" w:rsidP="0068194B">
      <w:r>
        <w:continuationSeparator/>
      </w:r>
    </w:p>
    <w:p w:rsidR="00FE7212" w:rsidRDefault="00FE7212"/>
    <w:p w:rsidR="00FE7212" w:rsidRDefault="00FE7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BEE94B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AD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018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5D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A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475"/>
    <w:rsid w:val="00E71E6B"/>
    <w:rsid w:val="00E81CC5"/>
    <w:rsid w:val="00E85A87"/>
    <w:rsid w:val="00E85B4A"/>
    <w:rsid w:val="00E93C62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958BB6EBA04F35ABB9131F24C26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382F7-87FD-4A94-82BF-3BD8DF5509A0}"/>
      </w:docPartPr>
      <w:docPartBody>
        <w:p w:rsidR="00000000" w:rsidRDefault="00230986">
          <w:pPr>
            <w:pStyle w:val="69958BB6EBA04F35ABB9131F24C26E90"/>
          </w:pPr>
          <w:r w:rsidRPr="00CF1A49">
            <w:t>·</w:t>
          </w:r>
        </w:p>
      </w:docPartBody>
    </w:docPart>
    <w:docPart>
      <w:docPartPr>
        <w:name w:val="B59649421092473BBA65CEA88B324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B706-9FD1-4989-8D3D-D8FD7846429F}"/>
      </w:docPartPr>
      <w:docPartBody>
        <w:p w:rsidR="00000000" w:rsidRDefault="00230986">
          <w:pPr>
            <w:pStyle w:val="B59649421092473BBA65CEA88B324ADB"/>
          </w:pPr>
          <w:r w:rsidRPr="00CF1A49">
            <w:t>Education</w:t>
          </w:r>
        </w:p>
      </w:docPartBody>
    </w:docPart>
    <w:docPart>
      <w:docPartPr>
        <w:name w:val="F63B084FCEB843D997A42752D2BB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ED976-C323-41DC-9227-28294B291564}"/>
      </w:docPartPr>
      <w:docPartBody>
        <w:p w:rsidR="00000000" w:rsidRDefault="00230986">
          <w:pPr>
            <w:pStyle w:val="F63B084FCEB843D997A42752D2BBF004"/>
          </w:pPr>
          <w:r w:rsidRPr="00CF1A49">
            <w:t>Skills</w:t>
          </w:r>
        </w:p>
      </w:docPartBody>
    </w:docPart>
    <w:docPart>
      <w:docPartPr>
        <w:name w:val="2EABBAFC95134DA4B36E682223F9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768C7-B122-49C7-8080-959AA450E93F}"/>
      </w:docPartPr>
      <w:docPartBody>
        <w:p w:rsidR="00000000" w:rsidRDefault="00230986">
          <w:pPr>
            <w:pStyle w:val="2EABBAFC95134DA4B36E682223F91FC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86"/>
    <w:rsid w:val="0023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94154C45E34E07BD60348756C09AAC">
    <w:name w:val="EE94154C45E34E07BD60348756C09A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A5533936184612BD2052E2A88C5780">
    <w:name w:val="A9A5533936184612BD2052E2A88C5780"/>
  </w:style>
  <w:style w:type="paragraph" w:customStyle="1" w:styleId="6E777237B9E640B58084B7A73BB89B18">
    <w:name w:val="6E777237B9E640B58084B7A73BB89B18"/>
  </w:style>
  <w:style w:type="paragraph" w:customStyle="1" w:styleId="AA868BE857FA43B98DEDA889290C60D0">
    <w:name w:val="AA868BE857FA43B98DEDA889290C60D0"/>
  </w:style>
  <w:style w:type="paragraph" w:customStyle="1" w:styleId="5D77FBBE30E44D66B8AF66B5657D2E01">
    <w:name w:val="5D77FBBE30E44D66B8AF66B5657D2E01"/>
  </w:style>
  <w:style w:type="paragraph" w:customStyle="1" w:styleId="DD1D20A8AC024C87AFE0F4FD8C37E2EF">
    <w:name w:val="DD1D20A8AC024C87AFE0F4FD8C37E2EF"/>
  </w:style>
  <w:style w:type="paragraph" w:customStyle="1" w:styleId="69958BB6EBA04F35ABB9131F24C26E90">
    <w:name w:val="69958BB6EBA04F35ABB9131F24C26E90"/>
  </w:style>
  <w:style w:type="paragraph" w:customStyle="1" w:styleId="D9CEED55F71C4EB49144497011ED2058">
    <w:name w:val="D9CEED55F71C4EB49144497011ED2058"/>
  </w:style>
  <w:style w:type="paragraph" w:customStyle="1" w:styleId="C88853A5DA9E434E995344EFF0A7E358">
    <w:name w:val="C88853A5DA9E434E995344EFF0A7E358"/>
  </w:style>
  <w:style w:type="paragraph" w:customStyle="1" w:styleId="4F9CF0CF552A4322A3580275FC60D710">
    <w:name w:val="4F9CF0CF552A4322A3580275FC60D710"/>
  </w:style>
  <w:style w:type="paragraph" w:customStyle="1" w:styleId="C2781919BDF343EF8E6C8EBCA94DB127">
    <w:name w:val="C2781919BDF343EF8E6C8EBCA94DB127"/>
  </w:style>
  <w:style w:type="paragraph" w:customStyle="1" w:styleId="C73AFAF522A24EFC970B3E272237D2F5">
    <w:name w:val="C73AFAF522A24EFC970B3E272237D2F5"/>
  </w:style>
  <w:style w:type="paragraph" w:customStyle="1" w:styleId="54A61DF386CD4E9896B19492E66BC88D">
    <w:name w:val="54A61DF386CD4E9896B19492E66BC88D"/>
  </w:style>
  <w:style w:type="paragraph" w:customStyle="1" w:styleId="1B7DB151F7A04585ABCB6DD032AB88D0">
    <w:name w:val="1B7DB151F7A04585ABCB6DD032AB88D0"/>
  </w:style>
  <w:style w:type="paragraph" w:customStyle="1" w:styleId="A47A21B43DEC4339968E0568887B3583">
    <w:name w:val="A47A21B43DEC4339968E0568887B358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F8ED6A16AD046C7880EB698DBC7F852">
    <w:name w:val="9F8ED6A16AD046C7880EB698DBC7F852"/>
  </w:style>
  <w:style w:type="paragraph" w:customStyle="1" w:styleId="6752A7634F314759A27D8F0B14D7C779">
    <w:name w:val="6752A7634F314759A27D8F0B14D7C779"/>
  </w:style>
  <w:style w:type="paragraph" w:customStyle="1" w:styleId="8390C8D8C60E4F7199367729691E9FED">
    <w:name w:val="8390C8D8C60E4F7199367729691E9FED"/>
  </w:style>
  <w:style w:type="paragraph" w:customStyle="1" w:styleId="D19B1DC747AE436AA41BB44442EDCA8A">
    <w:name w:val="D19B1DC747AE436AA41BB44442EDCA8A"/>
  </w:style>
  <w:style w:type="paragraph" w:customStyle="1" w:styleId="7BB61FC338584BA5BCC84FEB3E1A456A">
    <w:name w:val="7BB61FC338584BA5BCC84FEB3E1A456A"/>
  </w:style>
  <w:style w:type="paragraph" w:customStyle="1" w:styleId="9748F2A7BAAD4B1AA7E502162940FBC9">
    <w:name w:val="9748F2A7BAAD4B1AA7E502162940FBC9"/>
  </w:style>
  <w:style w:type="paragraph" w:customStyle="1" w:styleId="1B4C3F23F43E474289282289EBBB2164">
    <w:name w:val="1B4C3F23F43E474289282289EBBB2164"/>
  </w:style>
  <w:style w:type="paragraph" w:customStyle="1" w:styleId="B59649421092473BBA65CEA88B324ADB">
    <w:name w:val="B59649421092473BBA65CEA88B324ADB"/>
  </w:style>
  <w:style w:type="paragraph" w:customStyle="1" w:styleId="34DE5887E0FE4696A3ACC020EC7D7E1A">
    <w:name w:val="34DE5887E0FE4696A3ACC020EC7D7E1A"/>
  </w:style>
  <w:style w:type="paragraph" w:customStyle="1" w:styleId="5262824CDDB646E997F21007586CF3CE">
    <w:name w:val="5262824CDDB646E997F21007586CF3CE"/>
  </w:style>
  <w:style w:type="paragraph" w:customStyle="1" w:styleId="7CB2671EA04746B2BD5463B27D72276F">
    <w:name w:val="7CB2671EA04746B2BD5463B27D72276F"/>
  </w:style>
  <w:style w:type="paragraph" w:customStyle="1" w:styleId="F88686E9F7594BA496AA276E077CD2B6">
    <w:name w:val="F88686E9F7594BA496AA276E077CD2B6"/>
  </w:style>
  <w:style w:type="paragraph" w:customStyle="1" w:styleId="ABC3420FD119453E8FC219055E3A3168">
    <w:name w:val="ABC3420FD119453E8FC219055E3A3168"/>
  </w:style>
  <w:style w:type="paragraph" w:customStyle="1" w:styleId="F04C6A2883304B1F922A69A40686B126">
    <w:name w:val="F04C6A2883304B1F922A69A40686B126"/>
  </w:style>
  <w:style w:type="paragraph" w:customStyle="1" w:styleId="05B7BE04C4E74BF98626CB102B091471">
    <w:name w:val="05B7BE04C4E74BF98626CB102B091471"/>
  </w:style>
  <w:style w:type="paragraph" w:customStyle="1" w:styleId="57F47491676F4637BD70D2018EA7FC51">
    <w:name w:val="57F47491676F4637BD70D2018EA7FC51"/>
  </w:style>
  <w:style w:type="paragraph" w:customStyle="1" w:styleId="2A704A6F72354B8ABD30C340635065CF">
    <w:name w:val="2A704A6F72354B8ABD30C340635065CF"/>
  </w:style>
  <w:style w:type="paragraph" w:customStyle="1" w:styleId="22EF3A18680F4F13A1DB4E0AC9B156E0">
    <w:name w:val="22EF3A18680F4F13A1DB4E0AC9B156E0"/>
  </w:style>
  <w:style w:type="paragraph" w:customStyle="1" w:styleId="F63B084FCEB843D997A42752D2BBF004">
    <w:name w:val="F63B084FCEB843D997A42752D2BBF004"/>
  </w:style>
  <w:style w:type="paragraph" w:customStyle="1" w:styleId="C185C6F3E5104E6A8039EF865910806F">
    <w:name w:val="C185C6F3E5104E6A8039EF865910806F"/>
  </w:style>
  <w:style w:type="paragraph" w:customStyle="1" w:styleId="5741663EECCC4A4D8B16E62C4F34312B">
    <w:name w:val="5741663EECCC4A4D8B16E62C4F34312B"/>
  </w:style>
  <w:style w:type="paragraph" w:customStyle="1" w:styleId="2221061BEB124480936816B466E7CF8B">
    <w:name w:val="2221061BEB124480936816B466E7CF8B"/>
  </w:style>
  <w:style w:type="paragraph" w:customStyle="1" w:styleId="032D7D4405294929B6BA1252EFCBB5DE">
    <w:name w:val="032D7D4405294929B6BA1252EFCBB5DE"/>
  </w:style>
  <w:style w:type="paragraph" w:customStyle="1" w:styleId="6903C9156C6F4FAEA279B58A682AC56E">
    <w:name w:val="6903C9156C6F4FAEA279B58A682AC56E"/>
  </w:style>
  <w:style w:type="paragraph" w:customStyle="1" w:styleId="2EABBAFC95134DA4B36E682223F91FCF">
    <w:name w:val="2EABBAFC95134DA4B36E682223F91FCF"/>
  </w:style>
  <w:style w:type="paragraph" w:customStyle="1" w:styleId="27E69221703B4041930FC1E8E85772AC">
    <w:name w:val="27E69221703B4041930FC1E8E8577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2023-01-15T17:46:00Z</dcterms:created>
  <dcterms:modified xsi:type="dcterms:W3CDTF">2023-01-15T18:14:00Z</dcterms:modified>
  <cp:category/>
</cp:coreProperties>
</file>